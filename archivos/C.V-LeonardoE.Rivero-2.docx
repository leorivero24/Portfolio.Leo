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35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737"/>
      </w:tblGrid>
      <w:tr w:rsidR="001B2ABD" w:rsidRPr="0059649E" w14:paraId="17D7CDEF" w14:textId="77777777" w:rsidTr="001339FC">
        <w:trPr>
          <w:trHeight w:val="3686"/>
        </w:trPr>
        <w:tc>
          <w:tcPr>
            <w:tcW w:w="3600" w:type="dxa"/>
            <w:vAlign w:val="bottom"/>
          </w:tcPr>
          <w:p w14:paraId="590DAB75" w14:textId="3A320AD8" w:rsidR="001B2ABD" w:rsidRPr="0059649E" w:rsidRDefault="007F082D" w:rsidP="003E1F9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D6CBD9" wp14:editId="7781B505">
                  <wp:extent cx="1301115" cy="1596474"/>
                  <wp:effectExtent l="0" t="0" r="0" b="3810"/>
                  <wp:docPr id="80224606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46063" name="Imagen 80224606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2" cy="161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C777FC4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  <w:vAlign w:val="bottom"/>
          </w:tcPr>
          <w:p w14:paraId="291AB5BC" w14:textId="5928D1FD" w:rsidR="007F082D" w:rsidRDefault="0084184E" w:rsidP="003E1F97">
            <w:pPr>
              <w:pStyle w:val="Ttulo"/>
              <w:jc w:val="center"/>
              <w:rPr>
                <w:sz w:val="72"/>
                <w:szCs w:val="72"/>
              </w:rPr>
            </w:pPr>
            <w:r w:rsidRPr="00BE3EA5">
              <w:rPr>
                <w:sz w:val="72"/>
                <w:szCs w:val="72"/>
              </w:rPr>
              <w:t>L</w:t>
            </w:r>
            <w:r w:rsidR="007F082D" w:rsidRPr="00BE3EA5">
              <w:rPr>
                <w:sz w:val="72"/>
                <w:szCs w:val="72"/>
              </w:rPr>
              <w:t xml:space="preserve">eONARDO </w:t>
            </w:r>
            <w:r w:rsidRPr="00BE3EA5">
              <w:rPr>
                <w:sz w:val="72"/>
                <w:szCs w:val="72"/>
              </w:rPr>
              <w:t xml:space="preserve">E. </w:t>
            </w:r>
            <w:r w:rsidR="007F082D" w:rsidRPr="00BE3EA5">
              <w:rPr>
                <w:sz w:val="72"/>
                <w:szCs w:val="72"/>
              </w:rPr>
              <w:t>RIVERO</w:t>
            </w:r>
            <w:r w:rsidR="00BE3EA5">
              <w:rPr>
                <w:sz w:val="72"/>
                <w:szCs w:val="72"/>
              </w:rPr>
              <w:t>.</w:t>
            </w:r>
          </w:p>
          <w:p w14:paraId="0935C1F4" w14:textId="77777777" w:rsidR="00DB0CDE" w:rsidRPr="00DB0CDE" w:rsidRDefault="00DB0CDE" w:rsidP="00DB0CDE"/>
          <w:p w14:paraId="77086356" w14:textId="46424FB0" w:rsidR="007F082D" w:rsidRPr="00044DB4" w:rsidRDefault="00DB0CDE" w:rsidP="003E1F97">
            <w:pPr>
              <w:pStyle w:val="Subttulo"/>
              <w:jc w:val="center"/>
              <w:rPr>
                <w:i/>
                <w:iCs/>
                <w:spacing w:val="0"/>
                <w:w w:val="100"/>
                <w:sz w:val="28"/>
              </w:rPr>
            </w:pPr>
            <w:r w:rsidRPr="00044DB4">
              <w:rPr>
                <w:i/>
                <w:iCs/>
                <w:color w:val="355D7E" w:themeColor="accent1" w:themeShade="80"/>
                <w:spacing w:val="0"/>
                <w:w w:val="100"/>
                <w:sz w:val="28"/>
              </w:rPr>
              <w:t>Técnico en Análisis de Sistemas</w:t>
            </w:r>
            <w:r w:rsidR="007F082D" w:rsidRPr="00044DB4">
              <w:rPr>
                <w:i/>
                <w:iCs/>
                <w:spacing w:val="0"/>
                <w:w w:val="100"/>
                <w:sz w:val="28"/>
              </w:rPr>
              <w:t>.</w:t>
            </w:r>
          </w:p>
        </w:tc>
      </w:tr>
      <w:tr w:rsidR="001B2ABD" w:rsidRPr="0059649E" w14:paraId="516E4EE7" w14:textId="77777777" w:rsidTr="001339FC">
        <w:trPr>
          <w:trHeight w:val="11086"/>
        </w:trPr>
        <w:tc>
          <w:tcPr>
            <w:tcW w:w="3600" w:type="dxa"/>
          </w:tcPr>
          <w:sdt>
            <w:sdtPr>
              <w:id w:val="-1711873194"/>
              <w:placeholder>
                <w:docPart w:val="4CDE32618B09446AB688EC37DD6C743C"/>
              </w:placeholder>
              <w:temporary/>
              <w:showingPlcHdr/>
              <w15:appearance w15:val="hidden"/>
            </w:sdtPr>
            <w:sdtContent>
              <w:p w14:paraId="4D040EAF" w14:textId="77777777" w:rsidR="001B2ABD" w:rsidRPr="0059649E" w:rsidRDefault="00036450" w:rsidP="003E1F97">
                <w:pPr>
                  <w:pStyle w:val="Ttulo3"/>
                </w:pPr>
                <w:r w:rsidRPr="00A5684B">
                  <w:rPr>
                    <w:sz w:val="32"/>
                    <w:szCs w:val="32"/>
                    <w:lang w:bidi="es-ES"/>
                  </w:rPr>
                  <w:t>Perfil</w:t>
                </w:r>
              </w:p>
            </w:sdtContent>
          </w:sdt>
          <w:p w14:paraId="54C50525" w14:textId="01F2883E" w:rsidR="00036450" w:rsidRPr="007359C2" w:rsidRDefault="007359C2" w:rsidP="003E1F97">
            <w:pPr>
              <w:jc w:val="both"/>
              <w:rPr>
                <w:sz w:val="20"/>
                <w:szCs w:val="20"/>
              </w:rPr>
            </w:pPr>
            <w:r w:rsidRPr="007359C2">
              <w:rPr>
                <w:sz w:val="20"/>
                <w:szCs w:val="20"/>
              </w:rPr>
              <w:t>Me considero una persona, dinámica y creativa con facilidad de adaptación y capacidad de trabajar en equipo, con iniciativa para resolver problemas y lograr metas y objetivos de la empresa o personales. Me gustan los desafíos.</w:t>
            </w:r>
          </w:p>
          <w:p w14:paraId="2563432C" w14:textId="77777777" w:rsidR="00036450" w:rsidRDefault="00036450" w:rsidP="003E1F97"/>
          <w:p w14:paraId="52ACE2C5" w14:textId="2A386F48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Recibido de la carrera Técnico Superior en Analista de Sistemas me gustaría poder formar parte de una empresa y desarrollar mis conocimientos</w:t>
            </w: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.</w:t>
            </w:r>
          </w:p>
          <w:p w14:paraId="13FE802D" w14:textId="77777777" w:rsidR="007359C2" w:rsidRPr="00B11398" w:rsidRDefault="007359C2" w:rsidP="003E1F97">
            <w:pPr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</w:p>
          <w:p w14:paraId="268B1834" w14:textId="77777777" w:rsidR="007359C2" w:rsidRPr="00B11398" w:rsidRDefault="007359C2" w:rsidP="003E1F97">
            <w:pPr>
              <w:ind w:right="18"/>
              <w:jc w:val="both"/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</w:pPr>
            <w:r w:rsidRPr="00B11398">
              <w:rPr>
                <w:rFonts w:asciiTheme="majorHAnsi" w:hAnsiTheme="majorHAnsi" w:cs="Microsoft Sans Serif"/>
                <w:bCs/>
                <w:sz w:val="20"/>
                <w:szCs w:val="20"/>
                <w:lang w:val="es-AR"/>
              </w:rPr>
              <w:t>Poseo la capacidad de manejar computadoras y sistemas operativos y manejo de Internet.</w:t>
            </w:r>
          </w:p>
          <w:p w14:paraId="6E0C9E06" w14:textId="77777777" w:rsidR="007359C2" w:rsidRPr="0059649E" w:rsidRDefault="007359C2" w:rsidP="003E1F97"/>
          <w:sdt>
            <w:sdtPr>
              <w:id w:val="-1954003311"/>
              <w:placeholder>
                <w:docPart w:val="8C317E1A9FB94AA0B9F15CD5D192241C"/>
              </w:placeholder>
              <w:temporary/>
              <w:showingPlcHdr/>
              <w15:appearance w15:val="hidden"/>
            </w:sdtPr>
            <w:sdtContent>
              <w:p w14:paraId="6C14A395" w14:textId="77777777" w:rsidR="00036450" w:rsidRPr="0059649E" w:rsidRDefault="00CB0055" w:rsidP="003E1F97">
                <w:pPr>
                  <w:pStyle w:val="Ttulo3"/>
                </w:pPr>
                <w:r w:rsidRPr="00FC048F">
                  <w:rPr>
                    <w:sz w:val="40"/>
                    <w:szCs w:val="4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DBC5DF8CE4664B8491F46FD01BCEEB10"/>
              </w:placeholder>
              <w:temporary/>
              <w:showingPlcHdr/>
              <w15:appearance w15:val="hidden"/>
            </w:sdtPr>
            <w:sdtContent>
              <w:p w14:paraId="6ED47899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TELÉFONO:</w:t>
                </w:r>
              </w:p>
            </w:sdtContent>
          </w:sdt>
          <w:p w14:paraId="68236DF4" w14:textId="10FCD96E" w:rsidR="004D3011" w:rsidRPr="00164D03" w:rsidRDefault="007359C2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2664-642996</w:t>
            </w:r>
          </w:p>
          <w:p w14:paraId="323E2AE5" w14:textId="77777777" w:rsidR="004D3011" w:rsidRPr="003E1F97" w:rsidRDefault="004D3011" w:rsidP="003E1F97">
            <w:pPr>
              <w:rPr>
                <w:sz w:val="24"/>
                <w:szCs w:val="24"/>
              </w:rPr>
            </w:pPr>
          </w:p>
          <w:sdt>
            <w:sdtPr>
              <w:rPr>
                <w:sz w:val="22"/>
              </w:rPr>
              <w:id w:val="67859272"/>
              <w:placeholder>
                <w:docPart w:val="76FF53FCD1A54A29A734C5D6C11614BE"/>
              </w:placeholder>
              <w:temporary/>
              <w:showingPlcHdr/>
              <w15:appearance w15:val="hidden"/>
            </w:sdtPr>
            <w:sdtContent>
              <w:p w14:paraId="1600535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SITIO WEB:</w:t>
                </w:r>
              </w:p>
            </w:sdtContent>
          </w:sdt>
          <w:p w14:paraId="2589A9F0" w14:textId="76A918FA" w:rsidR="004D3011" w:rsidRPr="00164D03" w:rsidRDefault="0084184E" w:rsidP="003E1F97">
            <w:pPr>
              <w:rPr>
                <w:sz w:val="22"/>
              </w:rPr>
            </w:pPr>
            <w:hyperlink r:id="rId11" w:history="1">
              <w:r w:rsidRPr="00164D03">
                <w:rPr>
                  <w:rStyle w:val="Hipervnculo"/>
                  <w:sz w:val="22"/>
                </w:rPr>
                <w:t>Portfolio Le</w:t>
              </w:r>
              <w:r w:rsidRPr="00164D03">
                <w:rPr>
                  <w:rStyle w:val="Hipervnculo"/>
                  <w:sz w:val="22"/>
                </w:rPr>
                <w:t>o</w:t>
              </w:r>
            </w:hyperlink>
          </w:p>
          <w:p w14:paraId="60C88AAF" w14:textId="3BF78C38" w:rsidR="0084184E" w:rsidRPr="00164D03" w:rsidRDefault="0084184E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(</w:t>
            </w:r>
            <w:r w:rsidRPr="00164D03">
              <w:rPr>
                <w:sz w:val="22"/>
              </w:rPr>
              <w:t>https://leorivero24.github.io/PortfolioLeo/</w:t>
            </w:r>
            <w:r w:rsidRPr="00164D03">
              <w:rPr>
                <w:sz w:val="22"/>
              </w:rPr>
              <w:t>)</w:t>
            </w:r>
          </w:p>
          <w:p w14:paraId="2D492FA9" w14:textId="77777777" w:rsidR="004D3011" w:rsidRPr="0059649E" w:rsidRDefault="004D3011" w:rsidP="003E1F97"/>
          <w:sdt>
            <w:sdtPr>
              <w:rPr>
                <w:sz w:val="22"/>
              </w:rPr>
              <w:id w:val="-240260293"/>
              <w:placeholder>
                <w:docPart w:val="74676D9469B9432E8B01A470D272A7AC"/>
              </w:placeholder>
              <w:temporary/>
              <w:showingPlcHdr/>
              <w15:appearance w15:val="hidden"/>
            </w:sdtPr>
            <w:sdtContent>
              <w:p w14:paraId="6BB62735" w14:textId="77777777" w:rsidR="004D3011" w:rsidRPr="00164D03" w:rsidRDefault="004D3011" w:rsidP="003E1F97">
                <w:pPr>
                  <w:rPr>
                    <w:sz w:val="22"/>
                  </w:rPr>
                </w:pPr>
                <w:r w:rsidRPr="00164D03">
                  <w:rPr>
                    <w:b/>
                    <w:bCs/>
                    <w:sz w:val="22"/>
                    <w:u w:val="single"/>
                    <w:lang w:bidi="es-ES"/>
                  </w:rPr>
                  <w:t>CORREO ELECTRÓNICO:</w:t>
                </w:r>
              </w:p>
            </w:sdtContent>
          </w:sdt>
          <w:p w14:paraId="460AFAAA" w14:textId="22070700" w:rsidR="00036450" w:rsidRPr="00164D03" w:rsidRDefault="007359C2" w:rsidP="003E1F97">
            <w:pPr>
              <w:rPr>
                <w:rStyle w:val="Hipervnculo"/>
                <w:color w:val="auto"/>
                <w:sz w:val="22"/>
                <w:u w:val="none"/>
              </w:rPr>
            </w:pPr>
            <w:r w:rsidRPr="00164D03">
              <w:rPr>
                <w:sz w:val="22"/>
              </w:rPr>
              <w:t>Leo.exerivero@gmail.com</w:t>
            </w:r>
          </w:p>
          <w:p w14:paraId="2E3F2081" w14:textId="77777777" w:rsidR="004142CD" w:rsidRPr="0059649E" w:rsidRDefault="004142CD" w:rsidP="003E1F97"/>
          <w:sdt>
            <w:sdtPr>
              <w:id w:val="-1444214663"/>
              <w:placeholder>
                <w:docPart w:val="AFC2C06162D14D618EC83A67F84BB89C"/>
              </w:placeholder>
              <w:temporary/>
              <w:showingPlcHdr/>
              <w15:appearance w15:val="hidden"/>
            </w:sdtPr>
            <w:sdtContent>
              <w:p w14:paraId="46CEB90C" w14:textId="77777777" w:rsidR="004D3011" w:rsidRPr="0059649E" w:rsidRDefault="00CB0055" w:rsidP="003E1F97">
                <w:pPr>
                  <w:pStyle w:val="Ttulo3"/>
                </w:pPr>
                <w:r w:rsidRPr="00FC048F">
                  <w:rPr>
                    <w:color w:val="355D7E" w:themeColor="accent1" w:themeShade="80"/>
                    <w:sz w:val="36"/>
                    <w:szCs w:val="36"/>
                    <w:lang w:bidi="es-ES"/>
                  </w:rPr>
                  <w:t>Aficiones</w:t>
                </w:r>
              </w:p>
            </w:sdtContent>
          </w:sdt>
          <w:p w14:paraId="039DE671" w14:textId="11C2B5DF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Gimnasio.</w:t>
            </w:r>
          </w:p>
          <w:p w14:paraId="5B9E31CD" w14:textId="6B771A2D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Salgo a Correr.</w:t>
            </w:r>
          </w:p>
          <w:p w14:paraId="5EE95A84" w14:textId="16943FFC" w:rsidR="004D3011" w:rsidRPr="00164D03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Juego al Futbol.</w:t>
            </w:r>
          </w:p>
          <w:p w14:paraId="114044F9" w14:textId="77777777" w:rsidR="004D3011" w:rsidRDefault="00164D03" w:rsidP="003E1F97">
            <w:pPr>
              <w:rPr>
                <w:sz w:val="22"/>
              </w:rPr>
            </w:pPr>
            <w:r w:rsidRPr="00164D03">
              <w:rPr>
                <w:sz w:val="22"/>
              </w:rPr>
              <w:t>Cocinar.</w:t>
            </w:r>
          </w:p>
          <w:p w14:paraId="244308CE" w14:textId="77777777" w:rsidR="001339FC" w:rsidRDefault="001339FC" w:rsidP="003E1F97">
            <w:pPr>
              <w:rPr>
                <w:sz w:val="22"/>
              </w:rPr>
            </w:pPr>
          </w:p>
          <w:p w14:paraId="39425A03" w14:textId="444F6E44" w:rsidR="001339FC" w:rsidRPr="0059649E" w:rsidRDefault="001339FC" w:rsidP="003E1F97"/>
        </w:tc>
        <w:tc>
          <w:tcPr>
            <w:tcW w:w="720" w:type="dxa"/>
          </w:tcPr>
          <w:p w14:paraId="4183F9AF" w14:textId="77777777" w:rsidR="001B2ABD" w:rsidRPr="0059649E" w:rsidRDefault="001B2ABD" w:rsidP="003E1F97">
            <w:pPr>
              <w:tabs>
                <w:tab w:val="left" w:pos="990"/>
              </w:tabs>
            </w:pPr>
          </w:p>
        </w:tc>
        <w:tc>
          <w:tcPr>
            <w:tcW w:w="6737" w:type="dxa"/>
          </w:tcPr>
          <w:p w14:paraId="7F0E8B2F" w14:textId="140A065F" w:rsidR="001B2ABD" w:rsidRPr="00A5684B" w:rsidRDefault="00A5684B" w:rsidP="00A5684B">
            <w:pPr>
              <w:pStyle w:val="Ttulo2"/>
              <w:jc w:val="center"/>
              <w:rPr>
                <w:rFonts w:eastAsiaTheme="minorEastAsia" w:cstheme="minorBidi"/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684B">
              <w:rPr>
                <w:b w:val="0"/>
                <w:caps w:val="0"/>
                <w:color w:val="355D7E" w:themeColor="accent1" w:themeShade="80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EDUCACION</w:t>
            </w:r>
          </w:p>
          <w:p w14:paraId="5170AC65" w14:textId="18BDAD91" w:rsidR="00261142" w:rsidRPr="00B11398" w:rsidRDefault="00DB0CDE" w:rsidP="0026114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 xml:space="preserve">Escuela: </w:t>
            </w:r>
            <w:r w:rsidR="000942D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J</w:t>
            </w:r>
            <w:r w:rsidR="00261142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uan Pascual Pringles.</w:t>
            </w:r>
          </w:p>
          <w:p w14:paraId="4A94D10B" w14:textId="77777777" w:rsidR="00261142" w:rsidRPr="000A6D68" w:rsidRDefault="00261142" w:rsidP="00261142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4536F5B2" w14:textId="39FF1D3E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Secundario Completo</w:t>
            </w:r>
            <w:r w:rsidR="00044DB4">
              <w:rPr>
                <w:sz w:val="20"/>
                <w:szCs w:val="20"/>
              </w:rPr>
              <w:t xml:space="preserve">, curso de </w:t>
            </w:r>
            <w:r w:rsidR="0090035C">
              <w:rPr>
                <w:sz w:val="20"/>
                <w:szCs w:val="20"/>
              </w:rPr>
              <w:t>mecanografía</w:t>
            </w:r>
            <w:r w:rsidR="00044DB4">
              <w:rPr>
                <w:sz w:val="20"/>
                <w:szCs w:val="20"/>
              </w:rPr>
              <w:t>.</w:t>
            </w:r>
          </w:p>
          <w:p w14:paraId="31AD0CD0" w14:textId="153FD321" w:rsidR="00261142" w:rsidRPr="00261142" w:rsidRDefault="00261142" w:rsidP="0026114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61142">
              <w:rPr>
                <w:sz w:val="20"/>
                <w:szCs w:val="20"/>
              </w:rPr>
              <w:t>Bachiller: Administrativo Contable.</w:t>
            </w:r>
          </w:p>
          <w:p w14:paraId="284F3EFC" w14:textId="49F9730D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 w:rsidRP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Saint Louis Institute</w:t>
            </w: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1C373822" w14:textId="4EA1CB4E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1995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2000</w:t>
            </w:r>
          </w:p>
          <w:p w14:paraId="38ADA842" w14:textId="1B3F1941" w:rsidR="00B11398" w:rsidRPr="000A6D68" w:rsidRDefault="00B11398" w:rsidP="003E1F97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>5 años cursa</w:t>
            </w:r>
            <w:r w:rsidR="00261142">
              <w:rPr>
                <w:sz w:val="20"/>
                <w:szCs w:val="20"/>
              </w:rPr>
              <w:t>n</w:t>
            </w:r>
            <w:r w:rsidRPr="000A6D68">
              <w:rPr>
                <w:sz w:val="20"/>
                <w:szCs w:val="20"/>
              </w:rPr>
              <w:t>do la lengua inglesa.</w:t>
            </w:r>
          </w:p>
          <w:p w14:paraId="6846A8A7" w14:textId="38999DBA" w:rsidR="00261142" w:rsidRPr="00261142" w:rsidRDefault="00B11398" w:rsidP="0026114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Poseo diploma emitido por el instituto. </w:t>
            </w:r>
            <w:r w:rsidR="00BE3EA5">
              <w:rPr>
                <w:sz w:val="20"/>
                <w:szCs w:val="20"/>
              </w:rPr>
              <w:t>Directora</w:t>
            </w:r>
            <w:r w:rsidRPr="000A6D68">
              <w:rPr>
                <w:sz w:val="20"/>
                <w:szCs w:val="20"/>
              </w:rPr>
              <w:t>: Celeste Camargo.</w:t>
            </w:r>
            <w:r w:rsidR="00CC0C6D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34647CC5" w14:textId="233DAF4B" w:rsidR="00036450" w:rsidRPr="00B11398" w:rsidRDefault="00AD2A25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Nacional de San Luis</w:t>
            </w:r>
            <w:r w:rsidR="00B11398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0E1367E3" w14:textId="0F81230A" w:rsidR="00036450" w:rsidRPr="000A6D68" w:rsidRDefault="00B11398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2000</w:t>
            </w:r>
            <w:r w:rsidR="00036450" w:rsidRPr="000A6D68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0A6D68">
              <w:rPr>
                <w:b/>
                <w:bCs/>
                <w:sz w:val="20"/>
                <w:szCs w:val="20"/>
              </w:rPr>
              <w:t>2001</w:t>
            </w:r>
          </w:p>
          <w:p w14:paraId="19852C89" w14:textId="7760B06F" w:rsidR="001424E5" w:rsidRPr="000A6D68" w:rsidRDefault="00B1139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A6D68">
              <w:rPr>
                <w:sz w:val="20"/>
                <w:szCs w:val="20"/>
              </w:rPr>
              <w:t xml:space="preserve">1er año de </w:t>
            </w:r>
            <w:r w:rsidR="000A6D68" w:rsidRPr="000A6D68">
              <w:rPr>
                <w:sz w:val="20"/>
                <w:szCs w:val="20"/>
              </w:rPr>
              <w:t>Técnico</w:t>
            </w:r>
            <w:r w:rsidRPr="000A6D68">
              <w:rPr>
                <w:sz w:val="20"/>
                <w:szCs w:val="20"/>
              </w:rPr>
              <w:t xml:space="preserve"> En Microprocesadores.</w:t>
            </w:r>
            <w:r w:rsidR="001424E5" w:rsidRPr="000A6D68">
              <w:rPr>
                <w:sz w:val="20"/>
                <w:szCs w:val="20"/>
                <w:lang w:bidi="es-ES"/>
              </w:rPr>
              <w:t xml:space="preserve"> </w:t>
            </w:r>
          </w:p>
          <w:p w14:paraId="42E415CE" w14:textId="7CFEAC0E" w:rsidR="00B11398" w:rsidRPr="00B11398" w:rsidRDefault="00B1139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Instituto Santo Domingo (Córdoba)</w:t>
            </w:r>
            <w:r w:rsidR="00C315E1"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  <w:t>.</w:t>
            </w:r>
          </w:p>
          <w:p w14:paraId="55703C8D" w14:textId="43821B39" w:rsidR="00B11398" w:rsidRPr="000A6D68" w:rsidRDefault="00B1139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2015 – 2020</w:t>
            </w:r>
          </w:p>
          <w:p w14:paraId="0D76AA56" w14:textId="0F0DEC3A" w:rsidR="00B11398" w:rsidRDefault="0084184E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  <w:r w:rsidR="00B11398" w:rsidRPr="000A6D68">
              <w:rPr>
                <w:sz w:val="20"/>
                <w:szCs w:val="20"/>
              </w:rPr>
              <w:t xml:space="preserve"> </w:t>
            </w:r>
            <w:r w:rsidR="000A6D68" w:rsidRPr="000A6D68">
              <w:rPr>
                <w:sz w:val="20"/>
                <w:szCs w:val="20"/>
              </w:rPr>
              <w:t>Técnico Superior en Análisis de Sistemas.</w:t>
            </w:r>
          </w:p>
          <w:p w14:paraId="1922BDB8" w14:textId="4BEE4DDD" w:rsidR="000A6D68" w:rsidRPr="00B11398" w:rsidRDefault="000A6D68" w:rsidP="003E1F9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s-AR" w:eastAsia="es-AR"/>
              </w:rPr>
            </w:pP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Universidad de la Punta (ULP)</w:t>
            </w:r>
            <w:r>
              <w:rPr>
                <w:rFonts w:ascii="inherit" w:eastAsia="Times New Roman" w:hAnsi="inherit" w:cs="Courier New"/>
                <w:color w:val="202124"/>
                <w:sz w:val="40"/>
                <w:szCs w:val="40"/>
                <w:lang w:val="en" w:eastAsia="es-AR"/>
              </w:rPr>
              <w:t>.</w:t>
            </w:r>
          </w:p>
          <w:p w14:paraId="60238EE8" w14:textId="6F69CD59" w:rsidR="000A6D68" w:rsidRPr="000A6D68" w:rsidRDefault="000A6D68" w:rsidP="003E1F97">
            <w:pPr>
              <w:rPr>
                <w:b/>
                <w:bCs/>
                <w:sz w:val="20"/>
                <w:szCs w:val="20"/>
              </w:rPr>
            </w:pPr>
            <w:r w:rsidRPr="000A6D68">
              <w:rPr>
                <w:b/>
                <w:bCs/>
                <w:sz w:val="20"/>
                <w:szCs w:val="20"/>
              </w:rPr>
              <w:t>2021 – ACTUALIDAD</w:t>
            </w:r>
          </w:p>
          <w:p w14:paraId="6118A6D6" w14:textId="307DBDA5" w:rsidR="000A6D68" w:rsidRDefault="000A6D68" w:rsidP="003E1F97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Software.</w:t>
            </w:r>
          </w:p>
          <w:sdt>
            <w:sdtPr>
              <w:id w:val="1001553383"/>
              <w:placeholder>
                <w:docPart w:val="C32970504C7A4F0F972F8CBBCEE961F7"/>
              </w:placeholder>
              <w:temporary/>
              <w:showingPlcHdr/>
              <w15:appearance w15:val="hidden"/>
            </w:sdtPr>
            <w:sdtContent>
              <w:p w14:paraId="142CDB1B" w14:textId="77777777" w:rsidR="00036450" w:rsidRPr="0059649E" w:rsidRDefault="00036450" w:rsidP="003E1F97">
                <w:pPr>
                  <w:pStyle w:val="Ttulo2"/>
                  <w:jc w:val="center"/>
                </w:pPr>
                <w:r w:rsidRPr="0084184E">
                  <w:rPr>
                    <w:b w:val="0"/>
                    <w:caps w:val="0"/>
                    <w:color w:val="355D7E" w:themeColor="accent1" w:themeShade="80"/>
                    <w:lang w:bidi="es-ES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EXPERIENCIA LABORAL</w:t>
                </w:r>
              </w:p>
            </w:sdtContent>
          </w:sdt>
          <w:p w14:paraId="7130317D" w14:textId="49A73162" w:rsidR="000A6D68" w:rsidRPr="00044DB4" w:rsidRDefault="000A6D68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044DB4">
              <w:rPr>
                <w:b/>
                <w:bCs/>
                <w:color w:val="auto"/>
                <w:sz w:val="22"/>
                <w:u w:val="single"/>
              </w:rPr>
              <w:t>CORPUS S.A – Av. España 871.</w:t>
            </w:r>
          </w:p>
          <w:p w14:paraId="5B93CDFB" w14:textId="287B4EA2" w:rsidR="00885D6A" w:rsidRPr="00BE3EA5" w:rsidRDefault="00885D6A" w:rsidP="003E1F97">
            <w:p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Ayudante Administrativo.</w:t>
            </w:r>
          </w:p>
          <w:p w14:paraId="7D7119FA" w14:textId="20231EEC" w:rsidR="00885D6A" w:rsidRPr="00885D6A" w:rsidRDefault="00885D6A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885D6A">
              <w:rPr>
                <w:b/>
                <w:bCs/>
                <w:sz w:val="20"/>
                <w:szCs w:val="20"/>
              </w:rPr>
              <w:t>2015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es-ES"/>
              </w:rPr>
              <w:t>–</w:t>
            </w:r>
            <w:r w:rsidRPr="00885D6A">
              <w:rPr>
                <w:b/>
                <w:bCs/>
                <w:sz w:val="20"/>
                <w:szCs w:val="20"/>
                <w:lang w:bidi="es-ES"/>
              </w:rPr>
              <w:t xml:space="preserve"> </w:t>
            </w:r>
            <w:r w:rsidRPr="00885D6A">
              <w:rPr>
                <w:b/>
                <w:bCs/>
                <w:sz w:val="20"/>
                <w:szCs w:val="20"/>
              </w:rPr>
              <w:t>2018</w:t>
            </w:r>
          </w:p>
          <w:p w14:paraId="6735BE24" w14:textId="1450715B" w:rsidR="00036450" w:rsidRPr="009F6487" w:rsidRDefault="008A04F1" w:rsidP="003E1F97">
            <w:pPr>
              <w:pStyle w:val="Fech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F6487">
              <w:rPr>
                <w:sz w:val="20"/>
                <w:szCs w:val="20"/>
              </w:rPr>
              <w:t>Actualización de precios y descuentos, pago a proveedores, carga de facturas IVA e IIBB, gestión de stock, mantenimiento de informática.</w:t>
            </w:r>
          </w:p>
          <w:p w14:paraId="7E50C56E" w14:textId="77777777" w:rsidR="00261142" w:rsidRDefault="00261142" w:rsidP="003E1F97">
            <w:pPr>
              <w:pStyle w:val="Ttulo5"/>
              <w:rPr>
                <w:b/>
                <w:bCs/>
                <w:color w:val="auto"/>
                <w:sz w:val="22"/>
              </w:rPr>
            </w:pPr>
          </w:p>
          <w:p w14:paraId="39604D0B" w14:textId="7844B13F" w:rsidR="0084184E" w:rsidRPr="00044DB4" w:rsidRDefault="0084184E" w:rsidP="003E1F97">
            <w:pPr>
              <w:pStyle w:val="Ttulo5"/>
              <w:rPr>
                <w:b/>
                <w:bCs/>
                <w:color w:val="auto"/>
                <w:sz w:val="22"/>
                <w:u w:val="single"/>
              </w:rPr>
            </w:pPr>
            <w:r w:rsidRPr="00044DB4">
              <w:rPr>
                <w:b/>
                <w:bCs/>
                <w:color w:val="auto"/>
                <w:sz w:val="22"/>
                <w:u w:val="single"/>
              </w:rPr>
              <w:t>LEOPC</w:t>
            </w:r>
            <w:r w:rsidR="00BE3EA5" w:rsidRPr="00044DB4">
              <w:rPr>
                <w:b/>
                <w:bCs/>
                <w:color w:val="auto"/>
                <w:sz w:val="22"/>
                <w:u w:val="single"/>
              </w:rPr>
              <w:t xml:space="preserve"> </w:t>
            </w:r>
            <w:r w:rsidRPr="00044DB4">
              <w:rPr>
                <w:b/>
                <w:bCs/>
                <w:color w:val="auto"/>
                <w:sz w:val="22"/>
                <w:u w:val="single"/>
              </w:rPr>
              <w:t>– B. Jardín San Luis Cafferata 14 (este).</w:t>
            </w:r>
          </w:p>
          <w:p w14:paraId="20FAE056" w14:textId="423B635C" w:rsidR="004D3011" w:rsidRPr="00BE3EA5" w:rsidRDefault="0084184E" w:rsidP="003E1F97">
            <w:pPr>
              <w:pStyle w:val="Ttulo4"/>
              <w:rPr>
                <w:b w:val="0"/>
                <w:sz w:val="20"/>
                <w:szCs w:val="20"/>
              </w:rPr>
            </w:pPr>
            <w:r w:rsidRPr="00BE3EA5">
              <w:rPr>
                <w:b w:val="0"/>
                <w:sz w:val="20"/>
                <w:szCs w:val="20"/>
              </w:rPr>
              <w:t>Técnico Informático</w:t>
            </w:r>
            <w:r w:rsidR="003E1F97" w:rsidRPr="00BE3EA5">
              <w:rPr>
                <w:b w:val="0"/>
                <w:sz w:val="20"/>
                <w:szCs w:val="20"/>
              </w:rPr>
              <w:t xml:space="preserve"> – Venta de informática</w:t>
            </w:r>
            <w:r w:rsidRPr="00BE3EA5">
              <w:rPr>
                <w:b w:val="0"/>
                <w:sz w:val="20"/>
                <w:szCs w:val="20"/>
              </w:rPr>
              <w:t>.</w:t>
            </w:r>
          </w:p>
          <w:p w14:paraId="537CFC1D" w14:textId="4E9990A8" w:rsidR="004D3011" w:rsidRPr="003E1F97" w:rsidRDefault="003E1F97" w:rsidP="003E1F97">
            <w:pPr>
              <w:pStyle w:val="Fecha"/>
              <w:rPr>
                <w:b/>
                <w:bCs/>
                <w:sz w:val="20"/>
                <w:szCs w:val="20"/>
              </w:rPr>
            </w:pPr>
            <w:r w:rsidRPr="003E1F97">
              <w:rPr>
                <w:b/>
                <w:bCs/>
                <w:sz w:val="20"/>
                <w:szCs w:val="20"/>
              </w:rPr>
              <w:t>2018</w:t>
            </w:r>
            <w:r w:rsidR="004142CD" w:rsidRPr="003E1F97">
              <w:rPr>
                <w:b/>
                <w:bCs/>
                <w:sz w:val="20"/>
                <w:szCs w:val="20"/>
                <w:lang w:bidi="es-ES"/>
              </w:rPr>
              <w:t xml:space="preserve"> - </w:t>
            </w:r>
            <w:r w:rsidRPr="003E1F97">
              <w:rPr>
                <w:b/>
                <w:bCs/>
                <w:sz w:val="20"/>
                <w:szCs w:val="20"/>
              </w:rPr>
              <w:t>Actualidad</w:t>
            </w:r>
          </w:p>
          <w:p w14:paraId="4A36FB8A" w14:textId="1DFA1651" w:rsidR="004D3011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Armado y reparación de notebook y netbook y PC.</w:t>
            </w:r>
          </w:p>
          <w:p w14:paraId="08AEFCF8" w14:textId="2A9B9D49" w:rsidR="00BE3EA5" w:rsidRP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bCs/>
                <w:iCs/>
                <w:color w:val="000000"/>
                <w:sz w:val="20"/>
                <w:szCs w:val="20"/>
              </w:rPr>
              <w:t>Instalación de Sistemas Operativos</w:t>
            </w:r>
            <w:r w:rsidRPr="00BE3EA5">
              <w:rPr>
                <w:bCs/>
                <w:iCs/>
                <w:color w:val="000000"/>
                <w:sz w:val="20"/>
                <w:szCs w:val="20"/>
              </w:rPr>
              <w:t xml:space="preserve"> y programas.</w:t>
            </w:r>
          </w:p>
          <w:p w14:paraId="734BC795" w14:textId="182BCA4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 xml:space="preserve">Venta </w:t>
            </w:r>
            <w:r w:rsidR="000D4AE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 informática en </w:t>
            </w:r>
            <w:r w:rsidR="00FC048F">
              <w:rPr>
                <w:sz w:val="20"/>
                <w:szCs w:val="20"/>
              </w:rPr>
              <w:t>general (SSD, pendrive, etc.)</w:t>
            </w:r>
          </w:p>
          <w:p w14:paraId="49B6AF13" w14:textId="3F00D060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 de Hardware.</w:t>
            </w:r>
          </w:p>
          <w:p w14:paraId="10C2A95D" w14:textId="6CEA36D1" w:rsidR="00BE3EA5" w:rsidRDefault="00BE3EA5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BE3EA5">
              <w:rPr>
                <w:sz w:val="20"/>
                <w:szCs w:val="20"/>
              </w:rPr>
              <w:t>Flasheo de BIOS, reprogramación de chips de netbooks.</w:t>
            </w:r>
          </w:p>
          <w:p w14:paraId="43C12ED7" w14:textId="23EC48E6" w:rsidR="00BE3EA5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Soldado y desoldado de componentes.</w:t>
            </w:r>
          </w:p>
          <w:p w14:paraId="5E806F0D" w14:textId="0BF05378" w:rsidR="009827B3" w:rsidRDefault="009827B3" w:rsidP="00BE3EA5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827B3">
              <w:rPr>
                <w:sz w:val="20"/>
                <w:szCs w:val="20"/>
              </w:rPr>
              <w:t xml:space="preserve">Venta y configuración de </w:t>
            </w:r>
            <w:r w:rsidR="002041CC">
              <w:rPr>
                <w:sz w:val="20"/>
                <w:szCs w:val="20"/>
              </w:rPr>
              <w:t xml:space="preserve">enrutadores, configuración de </w:t>
            </w:r>
            <w:r>
              <w:rPr>
                <w:sz w:val="20"/>
                <w:szCs w:val="20"/>
              </w:rPr>
              <w:t>antenas Wifi 2.4ghz y 5ghz.</w:t>
            </w:r>
          </w:p>
          <w:p w14:paraId="4176691B" w14:textId="77777777" w:rsidR="00044DB4" w:rsidRDefault="008E4A18" w:rsidP="00044DB4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5684B">
              <w:rPr>
                <w:sz w:val="20"/>
                <w:szCs w:val="20"/>
              </w:rPr>
              <w:t>Instalación de antenas DIRECTV</w:t>
            </w:r>
            <w:r w:rsidR="00044DB4">
              <w:rPr>
                <w:sz w:val="20"/>
                <w:szCs w:val="20"/>
              </w:rPr>
              <w:t>.</w:t>
            </w:r>
          </w:p>
          <w:p w14:paraId="104C127F" w14:textId="26CC9DA8" w:rsidR="00044DB4" w:rsidRPr="00044DB4" w:rsidRDefault="00044DB4" w:rsidP="00044DB4">
            <w:pPr>
              <w:pStyle w:val="Prrafodelista"/>
              <w:rPr>
                <w:sz w:val="20"/>
                <w:szCs w:val="20"/>
              </w:rPr>
            </w:pPr>
          </w:p>
        </w:tc>
      </w:tr>
    </w:tbl>
    <w:p w14:paraId="73774D7A" w14:textId="77777777" w:rsidR="00044DB4" w:rsidRPr="0059649E" w:rsidRDefault="00044DB4" w:rsidP="000C45FF">
      <w:pPr>
        <w:tabs>
          <w:tab w:val="left" w:pos="990"/>
        </w:tabs>
      </w:pPr>
    </w:p>
    <w:sectPr w:rsidR="00044DB4" w:rsidRPr="0059649E" w:rsidSect="00C26339">
      <w:headerReference w:type="default" r:id="rId12"/>
      <w:pgSz w:w="11906" w:h="16838" w:code="9"/>
      <w:pgMar w:top="0" w:right="567" w:bottom="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6984" w14:textId="77777777" w:rsidR="00C26339" w:rsidRDefault="00C26339" w:rsidP="000C45FF">
      <w:r>
        <w:separator/>
      </w:r>
    </w:p>
  </w:endnote>
  <w:endnote w:type="continuationSeparator" w:id="0">
    <w:p w14:paraId="457F1BE6" w14:textId="77777777" w:rsidR="00C26339" w:rsidRDefault="00C263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BCDE" w14:textId="77777777" w:rsidR="00C26339" w:rsidRDefault="00C26339" w:rsidP="000C45FF">
      <w:r>
        <w:separator/>
      </w:r>
    </w:p>
  </w:footnote>
  <w:footnote w:type="continuationSeparator" w:id="0">
    <w:p w14:paraId="5CAE6F86" w14:textId="77777777" w:rsidR="00C26339" w:rsidRDefault="00C263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A46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5BCE1BE" wp14:editId="1A2D21D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395789517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D32933"/>
    <w:multiLevelType w:val="hybridMultilevel"/>
    <w:tmpl w:val="CE3ED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F7EF0"/>
    <w:multiLevelType w:val="hybridMultilevel"/>
    <w:tmpl w:val="48903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017ACA"/>
    <w:multiLevelType w:val="hybridMultilevel"/>
    <w:tmpl w:val="F9E68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00800174">
    <w:abstractNumId w:val="10"/>
  </w:num>
  <w:num w:numId="2" w16cid:durableId="549926917">
    <w:abstractNumId w:val="13"/>
  </w:num>
  <w:num w:numId="3" w16cid:durableId="1943801212">
    <w:abstractNumId w:val="8"/>
  </w:num>
  <w:num w:numId="4" w16cid:durableId="1618222250">
    <w:abstractNumId w:val="3"/>
  </w:num>
  <w:num w:numId="5" w16cid:durableId="373845293">
    <w:abstractNumId w:val="2"/>
  </w:num>
  <w:num w:numId="6" w16cid:durableId="500631696">
    <w:abstractNumId w:val="1"/>
  </w:num>
  <w:num w:numId="7" w16cid:durableId="1441878403">
    <w:abstractNumId w:val="0"/>
  </w:num>
  <w:num w:numId="8" w16cid:durableId="909116379">
    <w:abstractNumId w:val="9"/>
  </w:num>
  <w:num w:numId="9" w16cid:durableId="899511663">
    <w:abstractNumId w:val="7"/>
  </w:num>
  <w:num w:numId="10" w16cid:durableId="2118717514">
    <w:abstractNumId w:val="6"/>
  </w:num>
  <w:num w:numId="11" w16cid:durableId="1139421449">
    <w:abstractNumId w:val="5"/>
  </w:num>
  <w:num w:numId="12" w16cid:durableId="1646741109">
    <w:abstractNumId w:val="4"/>
  </w:num>
  <w:num w:numId="13" w16cid:durableId="422336226">
    <w:abstractNumId w:val="15"/>
  </w:num>
  <w:num w:numId="14" w16cid:durableId="227107447">
    <w:abstractNumId w:val="12"/>
  </w:num>
  <w:num w:numId="15" w16cid:durableId="144207059">
    <w:abstractNumId w:val="11"/>
  </w:num>
  <w:num w:numId="16" w16cid:durableId="1890721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2D"/>
    <w:rsid w:val="00036450"/>
    <w:rsid w:val="00044DB4"/>
    <w:rsid w:val="00075675"/>
    <w:rsid w:val="000942D2"/>
    <w:rsid w:val="00094499"/>
    <w:rsid w:val="000A6D68"/>
    <w:rsid w:val="000C45FF"/>
    <w:rsid w:val="000D4AED"/>
    <w:rsid w:val="000E3FD1"/>
    <w:rsid w:val="00112054"/>
    <w:rsid w:val="001339FC"/>
    <w:rsid w:val="001424E5"/>
    <w:rsid w:val="001525E1"/>
    <w:rsid w:val="00164D03"/>
    <w:rsid w:val="00180329"/>
    <w:rsid w:val="0019001F"/>
    <w:rsid w:val="001A74A5"/>
    <w:rsid w:val="001B2ABD"/>
    <w:rsid w:val="001E0391"/>
    <w:rsid w:val="001E1759"/>
    <w:rsid w:val="001F1ECC"/>
    <w:rsid w:val="002041CC"/>
    <w:rsid w:val="002400EB"/>
    <w:rsid w:val="002559EC"/>
    <w:rsid w:val="00256CF7"/>
    <w:rsid w:val="00261142"/>
    <w:rsid w:val="00281FD5"/>
    <w:rsid w:val="002D3CA3"/>
    <w:rsid w:val="0030481B"/>
    <w:rsid w:val="003156FC"/>
    <w:rsid w:val="003254B5"/>
    <w:rsid w:val="0037121F"/>
    <w:rsid w:val="003A6B7D"/>
    <w:rsid w:val="003B06CA"/>
    <w:rsid w:val="003D5270"/>
    <w:rsid w:val="003E1F97"/>
    <w:rsid w:val="004071FC"/>
    <w:rsid w:val="004142CD"/>
    <w:rsid w:val="00445947"/>
    <w:rsid w:val="004561E8"/>
    <w:rsid w:val="004813B3"/>
    <w:rsid w:val="00496591"/>
    <w:rsid w:val="004A23AD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359C2"/>
    <w:rsid w:val="00743101"/>
    <w:rsid w:val="007775E1"/>
    <w:rsid w:val="007867A0"/>
    <w:rsid w:val="007927F5"/>
    <w:rsid w:val="007F082D"/>
    <w:rsid w:val="00802CA0"/>
    <w:rsid w:val="0084184E"/>
    <w:rsid w:val="008664C6"/>
    <w:rsid w:val="00885D6A"/>
    <w:rsid w:val="008A04F1"/>
    <w:rsid w:val="008E4A18"/>
    <w:rsid w:val="0090035C"/>
    <w:rsid w:val="009260CD"/>
    <w:rsid w:val="00952C25"/>
    <w:rsid w:val="009827B3"/>
    <w:rsid w:val="009A09AC"/>
    <w:rsid w:val="009F6487"/>
    <w:rsid w:val="00A2118D"/>
    <w:rsid w:val="00A5684B"/>
    <w:rsid w:val="00AD2A25"/>
    <w:rsid w:val="00AD76E2"/>
    <w:rsid w:val="00B11398"/>
    <w:rsid w:val="00B20152"/>
    <w:rsid w:val="00B359E4"/>
    <w:rsid w:val="00B57D98"/>
    <w:rsid w:val="00B70850"/>
    <w:rsid w:val="00BE3EA5"/>
    <w:rsid w:val="00C066B6"/>
    <w:rsid w:val="00C26339"/>
    <w:rsid w:val="00C315E1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B0CDE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  <w:rsid w:val="00F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A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y2iqfc">
    <w:name w:val="y2iqfc"/>
    <w:basedOn w:val="Fuentedeprrafopredeter"/>
    <w:rsid w:val="00B11398"/>
  </w:style>
  <w:style w:type="character" w:styleId="Mencinsinresolver">
    <w:name w:val="Unresolved Mention"/>
    <w:basedOn w:val="Fuentedeprrafopredeter"/>
    <w:uiPriority w:val="99"/>
    <w:semiHidden/>
    <w:unhideWhenUsed/>
    <w:rsid w:val="0084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orivero24.github.io/PortfolioLe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o\AppData\Local\Microsoft\Office\16.0\DTS\es-AR%7b650E467D-A3DB-4B98-9997-A6A9803CEC3B%7d\%7b15183178-56BF-4973-81A1-12E0EF9B988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E32618B09446AB688EC37DD6C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74F12-E23D-4FE9-BB3E-09299E0B627F}"/>
      </w:docPartPr>
      <w:docPartBody>
        <w:p w:rsidR="00000000" w:rsidRDefault="00000000">
          <w:pPr>
            <w:pStyle w:val="4CDE32618B09446AB688EC37DD6C743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8C317E1A9FB94AA0B9F15CD5D1922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901A-350B-4264-8AD0-9911BD6CD8E0}"/>
      </w:docPartPr>
      <w:docPartBody>
        <w:p w:rsidR="00000000" w:rsidRDefault="00000000">
          <w:pPr>
            <w:pStyle w:val="8C317E1A9FB94AA0B9F15CD5D192241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DBC5DF8CE4664B8491F46FD01BCEE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7BE7-08D5-4FAB-AC84-58A6A1E62C64}"/>
      </w:docPartPr>
      <w:docPartBody>
        <w:p w:rsidR="00000000" w:rsidRDefault="00000000">
          <w:pPr>
            <w:pStyle w:val="DBC5DF8CE4664B8491F46FD01BCEEB1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76FF53FCD1A54A29A734C5D6C116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A4AE-634B-4A47-9336-BDEEFF9DACA3}"/>
      </w:docPartPr>
      <w:docPartBody>
        <w:p w:rsidR="00000000" w:rsidRDefault="00000000">
          <w:pPr>
            <w:pStyle w:val="76FF53FCD1A54A29A734C5D6C11614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74676D9469B9432E8B01A470D272A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C190-ED92-444D-B73A-B9349A609E34}"/>
      </w:docPartPr>
      <w:docPartBody>
        <w:p w:rsidR="00000000" w:rsidRDefault="00000000">
          <w:pPr>
            <w:pStyle w:val="74676D9469B9432E8B01A470D272A7A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FC2C06162D14D618EC83A67F84BB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98FBE-B3B1-4216-9997-66F220D6E25E}"/>
      </w:docPartPr>
      <w:docPartBody>
        <w:p w:rsidR="00000000" w:rsidRDefault="00000000">
          <w:pPr>
            <w:pStyle w:val="AFC2C06162D14D618EC83A67F84BB89C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C32970504C7A4F0F972F8CBBCEE96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FF92-206E-4406-AB47-F81E9C724B8E}"/>
      </w:docPartPr>
      <w:docPartBody>
        <w:p w:rsidR="00000000" w:rsidRDefault="00000000">
          <w:pPr>
            <w:pStyle w:val="C32970504C7A4F0F972F8CBBCEE961F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E1"/>
    <w:rsid w:val="000307E1"/>
    <w:rsid w:val="009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95D99B308F4E489BA86E17443D09F9">
    <w:name w:val="FA95D99B308F4E489BA86E17443D09F9"/>
  </w:style>
  <w:style w:type="paragraph" w:customStyle="1" w:styleId="93D7777E868441AF90F466B36B1CF131">
    <w:name w:val="93D7777E868441AF90F466B36B1CF131"/>
  </w:style>
  <w:style w:type="paragraph" w:customStyle="1" w:styleId="4CDE32618B09446AB688EC37DD6C743C">
    <w:name w:val="4CDE32618B09446AB688EC37DD6C743C"/>
  </w:style>
  <w:style w:type="paragraph" w:customStyle="1" w:styleId="4E9A5DE2671C4337A9B1D3A57D45DDD1">
    <w:name w:val="4E9A5DE2671C4337A9B1D3A57D45DDD1"/>
  </w:style>
  <w:style w:type="paragraph" w:customStyle="1" w:styleId="8C317E1A9FB94AA0B9F15CD5D192241C">
    <w:name w:val="8C317E1A9FB94AA0B9F15CD5D192241C"/>
  </w:style>
  <w:style w:type="paragraph" w:customStyle="1" w:styleId="DBC5DF8CE4664B8491F46FD01BCEEB10">
    <w:name w:val="DBC5DF8CE4664B8491F46FD01BCEEB10"/>
  </w:style>
  <w:style w:type="paragraph" w:customStyle="1" w:styleId="79801994E5324F5383A620D4B252E96D">
    <w:name w:val="79801994E5324F5383A620D4B252E96D"/>
  </w:style>
  <w:style w:type="paragraph" w:customStyle="1" w:styleId="76FF53FCD1A54A29A734C5D6C11614BE">
    <w:name w:val="76FF53FCD1A54A29A734C5D6C11614BE"/>
  </w:style>
  <w:style w:type="paragraph" w:customStyle="1" w:styleId="000EA1AA7E83496191F3FCFB41662468">
    <w:name w:val="000EA1AA7E83496191F3FCFB41662468"/>
  </w:style>
  <w:style w:type="paragraph" w:customStyle="1" w:styleId="74676D9469B9432E8B01A470D272A7AC">
    <w:name w:val="74676D9469B9432E8B01A470D272A7A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6C288C996404AFD9769500916086E56">
    <w:name w:val="E6C288C996404AFD9769500916086E56"/>
  </w:style>
  <w:style w:type="paragraph" w:customStyle="1" w:styleId="AFC2C06162D14D618EC83A67F84BB89C">
    <w:name w:val="AFC2C06162D14D618EC83A67F84BB89C"/>
  </w:style>
  <w:style w:type="paragraph" w:customStyle="1" w:styleId="8B2C0520361244F7931DA54AE27B549E">
    <w:name w:val="8B2C0520361244F7931DA54AE27B549E"/>
  </w:style>
  <w:style w:type="paragraph" w:customStyle="1" w:styleId="3C7009A0F7F140738B3E613CAB1E4B9D">
    <w:name w:val="3C7009A0F7F140738B3E613CAB1E4B9D"/>
  </w:style>
  <w:style w:type="paragraph" w:customStyle="1" w:styleId="2A8209EBCEF74BECAD18B66E48076B1F">
    <w:name w:val="2A8209EBCEF74BECAD18B66E48076B1F"/>
  </w:style>
  <w:style w:type="paragraph" w:customStyle="1" w:styleId="679F92820D5E491CA825547D3098D65C">
    <w:name w:val="679F92820D5E491CA825547D3098D65C"/>
  </w:style>
  <w:style w:type="paragraph" w:customStyle="1" w:styleId="523C5067C9FA44648D98B153BDBEDD0A">
    <w:name w:val="523C5067C9FA44648D98B153BDBEDD0A"/>
  </w:style>
  <w:style w:type="paragraph" w:customStyle="1" w:styleId="3DB926A8C0764A7D8AB81DB1590ED981">
    <w:name w:val="3DB926A8C0764A7D8AB81DB1590ED981"/>
  </w:style>
  <w:style w:type="paragraph" w:customStyle="1" w:styleId="69326317E7334FE88E9612094B386B3C">
    <w:name w:val="69326317E7334FE88E9612094B386B3C"/>
  </w:style>
  <w:style w:type="paragraph" w:customStyle="1" w:styleId="99D1D1EAAA2D4ECCBCDB9AFCFB5116DE">
    <w:name w:val="99D1D1EAAA2D4ECCBCDB9AFCFB5116DE"/>
  </w:style>
  <w:style w:type="paragraph" w:customStyle="1" w:styleId="16891BBAA5244BF9B5D5DAC668E8141F">
    <w:name w:val="16891BBAA5244BF9B5D5DAC668E8141F"/>
  </w:style>
  <w:style w:type="paragraph" w:customStyle="1" w:styleId="0CB86750301C4BD89A682F039F6A2B8F">
    <w:name w:val="0CB86750301C4BD89A682F039F6A2B8F"/>
  </w:style>
  <w:style w:type="paragraph" w:customStyle="1" w:styleId="5A8271F189A845D28E32CB42DEC8C896">
    <w:name w:val="5A8271F189A845D28E32CB42DEC8C896"/>
  </w:style>
  <w:style w:type="paragraph" w:customStyle="1" w:styleId="043C9CC7D75B4B508F01D3DD0F76AD2E">
    <w:name w:val="043C9CC7D75B4B508F01D3DD0F76AD2E"/>
  </w:style>
  <w:style w:type="paragraph" w:customStyle="1" w:styleId="3E14F4A0277043EE8333A4DDF415099A">
    <w:name w:val="3E14F4A0277043EE8333A4DDF415099A"/>
  </w:style>
  <w:style w:type="paragraph" w:customStyle="1" w:styleId="C32970504C7A4F0F972F8CBBCEE961F7">
    <w:name w:val="C32970504C7A4F0F972F8CBBCEE961F7"/>
  </w:style>
  <w:style w:type="paragraph" w:customStyle="1" w:styleId="453D9624370A43A68C43D7FD8D2F3187">
    <w:name w:val="453D9624370A43A68C43D7FD8D2F3187"/>
  </w:style>
  <w:style w:type="paragraph" w:customStyle="1" w:styleId="90689F51E0684F6192A0399A7833A9FC">
    <w:name w:val="90689F51E0684F6192A0399A7833A9FC"/>
  </w:style>
  <w:style w:type="paragraph" w:customStyle="1" w:styleId="F053C92D976E47C990D966D6B497BA30">
    <w:name w:val="F053C92D976E47C990D966D6B497BA30"/>
  </w:style>
  <w:style w:type="paragraph" w:customStyle="1" w:styleId="9D886EA0E6C94F2690B2C86C42EB4331">
    <w:name w:val="9D886EA0E6C94F2690B2C86C42EB4331"/>
  </w:style>
  <w:style w:type="paragraph" w:customStyle="1" w:styleId="A433FCB43AF443EB839FB5766A380760">
    <w:name w:val="A433FCB43AF443EB839FB5766A380760"/>
  </w:style>
  <w:style w:type="paragraph" w:customStyle="1" w:styleId="3374D0DC715F44DEAAE801AFC48078D9">
    <w:name w:val="3374D0DC715F44DEAAE801AFC48078D9"/>
  </w:style>
  <w:style w:type="paragraph" w:customStyle="1" w:styleId="A96DAA4BC77F4291A984EE467973E23E">
    <w:name w:val="A96DAA4BC77F4291A984EE467973E23E"/>
  </w:style>
  <w:style w:type="paragraph" w:customStyle="1" w:styleId="8C2E0D50FF0C4A79A52DF148A8775A63">
    <w:name w:val="8C2E0D50FF0C4A79A52DF148A8775A63"/>
  </w:style>
  <w:style w:type="paragraph" w:customStyle="1" w:styleId="40A43EFD20334F89AD2222BCD3AD1028">
    <w:name w:val="40A43EFD20334F89AD2222BCD3AD1028"/>
  </w:style>
  <w:style w:type="paragraph" w:customStyle="1" w:styleId="CAA28EA382884DA4A6D34B79DE3DC06C">
    <w:name w:val="CAA28EA382884DA4A6D34B79DE3DC06C"/>
  </w:style>
  <w:style w:type="paragraph" w:customStyle="1" w:styleId="AF00F25B7E0B40E9B4CDC7D7F00C8311">
    <w:name w:val="AF00F25B7E0B40E9B4CDC7D7F00C8311"/>
  </w:style>
  <w:style w:type="paragraph" w:customStyle="1" w:styleId="8E73F1D447F64C39BC9125FBB1266138">
    <w:name w:val="8E73F1D447F64C39BC9125FBB1266138"/>
  </w:style>
  <w:style w:type="paragraph" w:customStyle="1" w:styleId="51E34BB01C5C4AB1A944AE8F8672CBEF">
    <w:name w:val="51E34BB01C5C4AB1A944AE8F8672CBEF"/>
  </w:style>
  <w:style w:type="paragraph" w:customStyle="1" w:styleId="54A182A8DCAD4219955F62C88057D8D7">
    <w:name w:val="54A182A8DCAD4219955F62C88057D8D7"/>
  </w:style>
  <w:style w:type="paragraph" w:customStyle="1" w:styleId="DB012035DBE4415D994FB3ECAE6E26F5">
    <w:name w:val="DB012035DBE4415D994FB3ECAE6E26F5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FF27A0D455784DBEB65E552CAC4D46EB">
    <w:name w:val="FF27A0D455784DBEB65E552CAC4D46EB"/>
  </w:style>
  <w:style w:type="paragraph" w:customStyle="1" w:styleId="ED7643268D324F33A4565CD5C6A5BD06">
    <w:name w:val="ED7643268D324F33A4565CD5C6A5BD06"/>
    <w:rsid w:val="000307E1"/>
  </w:style>
  <w:style w:type="paragraph" w:customStyle="1" w:styleId="C2AED8F296114D3084503E24B476106D">
    <w:name w:val="C2AED8F296114D3084503E24B476106D"/>
    <w:rsid w:val="000307E1"/>
  </w:style>
  <w:style w:type="paragraph" w:customStyle="1" w:styleId="7C4B189E01304CEE8B766D962666E9C9">
    <w:name w:val="7C4B189E01304CEE8B766D962666E9C9"/>
    <w:rsid w:val="000307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D57C86A-4A84-4176-9FC9-A39B7EC0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{15183178-56BF-4973-81A1-12E0EF9B988D}tf00546271_win32</Template>
  <TotalTime>0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2024-03-10T20:48:00Z</dcterms:created>
  <dcterms:modified xsi:type="dcterms:W3CDTF">2024-03-10T23:48:00Z</dcterms:modified>
</cp:coreProperties>
</file>